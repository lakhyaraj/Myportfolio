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70945159" w14:textId="77777777" w:rsidTr="00D021AC">
        <w:trPr>
          <w:trHeight w:val="12044"/>
        </w:trPr>
        <w:tc>
          <w:tcPr>
            <w:tcW w:w="3023" w:type="dxa"/>
          </w:tcPr>
          <w:p w14:paraId="4FC02DFC" w14:textId="62A46FFE" w:rsidR="00C420C8" w:rsidRPr="00DA1C15" w:rsidRDefault="00A51C0B" w:rsidP="003856C9">
            <w:pPr>
              <w:pStyle w:val="Heading1"/>
              <w:rPr>
                <w:sz w:val="40"/>
                <w:szCs w:val="40"/>
              </w:rPr>
            </w:pPr>
            <w:r w:rsidRPr="00DA1C15">
              <w:rPr>
                <w:sz w:val="40"/>
                <w:szCs w:val="40"/>
              </w:rPr>
              <w:t>Lakhyaraj Behera</w:t>
            </w:r>
          </w:p>
          <w:p w14:paraId="1AB0F723" w14:textId="4E317AFA" w:rsidR="00C420C8" w:rsidRPr="00C420C8" w:rsidRDefault="008D36E1" w:rsidP="005246B9">
            <w:pPr>
              <w:pStyle w:val="Graphic"/>
            </w:pPr>
            <w:r>
              <w:rPr>
                <w:noProof/>
              </w:rPr>
              <w:drawing>
                <wp:inline distT="0" distB="0" distL="0" distR="0" wp14:anchorId="5B47971E" wp14:editId="1F53EBEF">
                  <wp:extent cx="335280" cy="335280"/>
                  <wp:effectExtent l="0" t="0" r="7620" b="0"/>
                  <wp:docPr id="5" name="Graphic 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32" cy="335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5C459" w14:textId="17BDBD45" w:rsidR="00C420C8" w:rsidRPr="00C420C8" w:rsidRDefault="008D36E1" w:rsidP="00441EB9">
            <w:pPr>
              <w:pStyle w:val="Heading3"/>
            </w:pPr>
            <w:r w:rsidRPr="00A51C0B">
              <w:rPr>
                <w:caps w:val="0"/>
              </w:rPr>
              <w:t>lakhya2000@gmail.com</w:t>
            </w:r>
          </w:p>
          <w:p w14:paraId="024A3A84" w14:textId="4FAB3349" w:rsidR="00C420C8" w:rsidRPr="00C420C8" w:rsidRDefault="008D36E1" w:rsidP="005246B9">
            <w:pPr>
              <w:pStyle w:val="Graphic"/>
            </w:pPr>
            <w:r>
              <w:rPr>
                <w:noProof/>
              </w:rPr>
              <w:drawing>
                <wp:inline distT="0" distB="0" distL="0" distR="0" wp14:anchorId="22BD6E3C" wp14:editId="2CEC9DF2">
                  <wp:extent cx="343614" cy="343614"/>
                  <wp:effectExtent l="0" t="0" r="0" b="0"/>
                  <wp:docPr id="4" name="Graphic 4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Briefcas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9" cy="34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976B9" w14:textId="138A3F6F" w:rsidR="00C420C8" w:rsidRPr="008D36E1" w:rsidRDefault="00AC172B" w:rsidP="008D36E1">
            <w:pPr>
              <w:pStyle w:val="Heading3"/>
            </w:pPr>
            <w:hyperlink r:id="rId12" w:history="1">
              <w:r w:rsidR="008D36E1" w:rsidRPr="00F77326">
                <w:rPr>
                  <w:rStyle w:val="Hyperlink"/>
                  <w:caps w:val="0"/>
                  <w:szCs w:val="22"/>
                </w:rPr>
                <w:t>Portfolio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14:paraId="600AAE57" w14:textId="77777777" w:rsidTr="00365481">
              <w:trPr>
                <w:trHeight w:val="476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37AC8E76" w14:textId="2A4B4790" w:rsidR="00660B97" w:rsidRDefault="00DA1C15" w:rsidP="0025662D">
                  <w:pPr>
                    <w:pStyle w:val="Heading3"/>
                    <w:jc w:val="right"/>
                    <w:rPr>
                      <w:caps w:val="0"/>
                      <w:szCs w:val="22"/>
                    </w:rPr>
                  </w:pPr>
                  <w:r w:rsidRPr="0025662D">
                    <w:rPr>
                      <w:sz w:val="20"/>
                      <w:szCs w:val="20"/>
                    </w:rPr>
                    <w:t xml:space="preserve">LinkedIN: </w:t>
                  </w:r>
                  <w:hyperlink r:id="rId13" w:history="1">
                    <w:r w:rsidR="00660B97" w:rsidRPr="00824768">
                      <w:rPr>
                        <w:rStyle w:val="Hyperlink"/>
                        <w:caps w:val="0"/>
                        <w:szCs w:val="22"/>
                      </w:rPr>
                      <w:t>https://bit.ly/37wZcMg</w:t>
                    </w:r>
                  </w:hyperlink>
                </w:p>
                <w:p w14:paraId="4D15CF31" w14:textId="788F974E" w:rsidR="00DA1C15" w:rsidRDefault="00DA1C15" w:rsidP="0025662D">
                  <w:pPr>
                    <w:pStyle w:val="Heading3"/>
                    <w:jc w:val="right"/>
                    <w:rPr>
                      <w:rStyle w:val="Hyperlink"/>
                      <w:caps w:val="0"/>
                      <w:szCs w:val="22"/>
                    </w:rPr>
                  </w:pPr>
                  <w:r w:rsidRPr="0025662D">
                    <w:rPr>
                      <w:sz w:val="20"/>
                      <w:szCs w:val="20"/>
                    </w:rPr>
                    <w:t xml:space="preserve">GITHUB: </w:t>
                  </w:r>
                  <w:hyperlink r:id="rId14" w:history="1">
                    <w:r w:rsidR="0025662D" w:rsidRPr="0025662D">
                      <w:rPr>
                        <w:rStyle w:val="Hyperlink"/>
                        <w:caps w:val="0"/>
                        <w:szCs w:val="22"/>
                      </w:rPr>
                      <w:t>https://bit.ly/3lqwbvx</w:t>
                    </w:r>
                  </w:hyperlink>
                </w:p>
                <w:p w14:paraId="46FC81C1" w14:textId="2DBDF1B0" w:rsidR="008D36E1" w:rsidRPr="008D36E1" w:rsidRDefault="008D36E1" w:rsidP="0025662D">
                  <w:pPr>
                    <w:pStyle w:val="Heading3"/>
                    <w:jc w:val="right"/>
                    <w:rPr>
                      <w:rFonts w:asciiTheme="minorHAnsi" w:eastAsiaTheme="minorHAnsi" w:hAnsiTheme="minorHAnsi" w:cstheme="minorBidi"/>
                      <w:sz w:val="20"/>
                      <w:szCs w:val="20"/>
                    </w:rPr>
                  </w:pPr>
                  <w:r w:rsidRPr="008D36E1">
                    <w:rPr>
                      <w:rFonts w:asciiTheme="minorHAnsi" w:eastAsiaTheme="minorHAnsi" w:hAnsiTheme="minorHAnsi" w:cstheme="minorBidi"/>
                      <w:sz w:val="20"/>
                      <w:szCs w:val="20"/>
                    </w:rPr>
                    <w:t>PHONE NO: +91 7752084222</w:t>
                  </w:r>
                </w:p>
              </w:tc>
            </w:tr>
            <w:tr w:rsidR="00C420C8" w:rsidRPr="005152F2" w14:paraId="789363FC" w14:textId="77777777" w:rsidTr="00365481">
              <w:trPr>
                <w:trHeight w:val="3028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14CF28A8" w14:textId="7E81863F" w:rsidR="00C420C8" w:rsidRDefault="00DA1C15" w:rsidP="002C77B9">
                  <w:pPr>
                    <w:pStyle w:val="Heading3"/>
                  </w:pPr>
                  <w:r>
                    <w:t>Education</w:t>
                  </w:r>
                </w:p>
                <w:p w14:paraId="6A5781D5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98E3B4C" wp14:editId="4085B058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      <w:pict>
                          <v:line w14:anchorId="22FF106C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160BA5F" w14:textId="77777777" w:rsidR="00C420C8" w:rsidRPr="00DA1C15" w:rsidRDefault="00DA1C15" w:rsidP="00DA1C15">
                  <w:pPr>
                    <w:jc w:val="right"/>
                    <w:rPr>
                      <w:b/>
                      <w:bCs/>
                    </w:rPr>
                  </w:pPr>
                  <w:r w:rsidRPr="00DA1C15">
                    <w:rPr>
                      <w:b/>
                      <w:bCs/>
                    </w:rPr>
                    <w:t>Graduation</w:t>
                  </w:r>
                </w:p>
                <w:p w14:paraId="111A3994" w14:textId="77777777" w:rsidR="00DA1C15" w:rsidRDefault="00DA1C15" w:rsidP="00DA1C15">
                  <w:pPr>
                    <w:jc w:val="right"/>
                  </w:pPr>
                  <w:r w:rsidRPr="00DA1C15">
                    <w:t>Gandhi Institute of Engineering and Technology</w:t>
                  </w:r>
                </w:p>
                <w:p w14:paraId="35857D13" w14:textId="77777777" w:rsidR="00DA1C15" w:rsidRDefault="00DA1C15" w:rsidP="00DA1C15">
                  <w:pPr>
                    <w:jc w:val="right"/>
                  </w:pPr>
                  <w:r w:rsidRPr="00DA1C15">
                    <w:t>CGPA: 8.</w:t>
                  </w:r>
                  <w:r>
                    <w:t>3</w:t>
                  </w:r>
                </w:p>
                <w:p w14:paraId="066EF5A2" w14:textId="77777777" w:rsidR="00DA1C15" w:rsidRPr="00DA1C15" w:rsidRDefault="00DA1C15" w:rsidP="00DA1C15">
                  <w:pPr>
                    <w:jc w:val="right"/>
                    <w:rPr>
                      <w:b/>
                      <w:bCs/>
                      <w:sz w:val="18"/>
                      <w:szCs w:val="18"/>
                    </w:rPr>
                  </w:pPr>
                  <w:r w:rsidRPr="00DA1C15">
                    <w:rPr>
                      <w:b/>
                      <w:bCs/>
                    </w:rPr>
                    <w:t>Intermediate</w:t>
                  </w:r>
                </w:p>
                <w:p w14:paraId="303B8D0B" w14:textId="77777777" w:rsidR="00DA1C15" w:rsidRDefault="00DA1C15" w:rsidP="00DA1C15">
                  <w:pPr>
                    <w:jc w:val="right"/>
                  </w:pPr>
                  <w:r w:rsidRPr="00DA1C15">
                    <w:t>NAIDU +2 SCIENCE COLLEGE</w:t>
                  </w:r>
                </w:p>
                <w:p w14:paraId="79BFDBEF" w14:textId="77777777" w:rsidR="00DA1C15" w:rsidRDefault="00DA1C15" w:rsidP="00DA1C15">
                  <w:pPr>
                    <w:jc w:val="right"/>
                  </w:pPr>
                  <w:r w:rsidRPr="00DA1C15">
                    <w:t>Percentage: 66%</w:t>
                  </w:r>
                </w:p>
                <w:p w14:paraId="4359B888" w14:textId="77777777" w:rsidR="00DA1C15" w:rsidRPr="00DA1C15" w:rsidRDefault="00DA1C15" w:rsidP="00DA1C15">
                  <w:pPr>
                    <w:jc w:val="right"/>
                    <w:rPr>
                      <w:b/>
                      <w:bCs/>
                    </w:rPr>
                  </w:pPr>
                  <w:r w:rsidRPr="00DA1C15">
                    <w:rPr>
                      <w:b/>
                      <w:bCs/>
                    </w:rPr>
                    <w:t>High School</w:t>
                  </w:r>
                </w:p>
                <w:p w14:paraId="3A1CA930" w14:textId="60E2C31C" w:rsidR="00DA1C15" w:rsidRPr="00DA1C15" w:rsidRDefault="00DA1C15" w:rsidP="00DA1C15">
                  <w:pPr>
                    <w:jc w:val="right"/>
                  </w:pPr>
                  <w:r w:rsidRPr="00DA1C15">
                    <w:t>C.A.M.I.E &amp; R, MATRUJYOTI</w:t>
                  </w:r>
                  <w:r>
                    <w:t xml:space="preserve"> </w:t>
                  </w:r>
                  <w:r w:rsidRPr="00DA1C15">
                    <w:t>Percentage: 78%</w:t>
                  </w:r>
                </w:p>
              </w:tc>
            </w:tr>
            <w:tr w:rsidR="00C420C8" w:rsidRPr="005152F2" w14:paraId="54C264EE" w14:textId="77777777" w:rsidTr="00365481">
              <w:trPr>
                <w:trHeight w:val="1078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496FBAAD" w14:textId="77777777" w:rsidR="00C420C8" w:rsidRDefault="00AC172B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98042DF8D3F942ACB1120932C23868C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14:paraId="5E5949B3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63CB02B9" wp14:editId="7E345C7A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      <w:pict>
                          <v:line w14:anchorId="71224736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DDAFAB2" w14:textId="4057AC29" w:rsidR="00C420C8" w:rsidRDefault="00A51C0B" w:rsidP="00A51C0B">
                  <w:pPr>
                    <w:jc w:val="right"/>
                  </w:pPr>
                  <w:bookmarkStart w:id="0" w:name="_GoBack"/>
                  <w:bookmarkEnd w:id="0"/>
                  <w:r>
                    <w:t>PYTHON</w:t>
                  </w:r>
                </w:p>
                <w:p w14:paraId="6A95BDF9" w14:textId="6513B6C6" w:rsidR="00365481" w:rsidRDefault="00A51C0B" w:rsidP="00365481">
                  <w:pPr>
                    <w:jc w:val="right"/>
                  </w:pPr>
                  <w:r>
                    <w:t>HTML, CSS, JS, JQUERY, PHP</w:t>
                  </w:r>
                </w:p>
                <w:p w14:paraId="226D437A" w14:textId="0DA5DAF1" w:rsidR="00365481" w:rsidRPr="005152F2" w:rsidRDefault="00365481" w:rsidP="00365481">
                  <w:pPr>
                    <w:jc w:val="right"/>
                  </w:pPr>
                  <w:r>
                    <w:t>MYSQL/ORACLE</w:t>
                  </w:r>
                </w:p>
              </w:tc>
            </w:tr>
          </w:tbl>
          <w:p w14:paraId="40A6CE7C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14:paraId="6BB52D55" w14:textId="77777777" w:rsidTr="0025662D">
              <w:trPr>
                <w:trHeight w:val="4104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A4C4496" w14:textId="4E41280F" w:rsidR="00C420C8" w:rsidRPr="005152F2" w:rsidRDefault="00A51C0B" w:rsidP="008F6337">
                  <w:pPr>
                    <w:pStyle w:val="Heading2"/>
                  </w:pPr>
                  <w:r>
                    <w:t>Projects</w:t>
                  </w:r>
                </w:p>
                <w:p w14:paraId="507D4F92" w14:textId="77777777" w:rsidR="00365481" w:rsidRPr="0043426C" w:rsidRDefault="00365481" w:rsidP="00365481">
                  <w:pPr>
                    <w:pStyle w:val="Heading4"/>
                  </w:pPr>
                  <w:r w:rsidRPr="00DA1C15">
                    <w:t>DWIN-WEBSITE (ecommerce website)</w:t>
                  </w:r>
                </w:p>
                <w:p w14:paraId="25D5928B" w14:textId="44979D03" w:rsidR="00C420C8" w:rsidRPr="005152F2" w:rsidRDefault="00DA1C15" w:rsidP="008F6337">
                  <w:pPr>
                    <w:pStyle w:val="Heading5"/>
                  </w:pPr>
                  <w:r>
                    <w:t>May</w:t>
                  </w:r>
                  <w:r w:rsidR="00C420C8">
                    <w:t xml:space="preserve"> – </w:t>
                  </w:r>
                  <w:r w:rsidR="00856D86">
                    <w:t>June (</w:t>
                  </w:r>
                  <w:r w:rsidR="00127366">
                    <w:t>2020)</w:t>
                  </w:r>
                </w:p>
                <w:p w14:paraId="5D433447" w14:textId="77777777" w:rsidR="00A51C0B" w:rsidRDefault="00A51C0B" w:rsidP="00856D86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 w:rsidRPr="00A51C0B">
                    <w:t>E-commerce website business-to-consumer in which everything can be purchased in online mode.</w:t>
                  </w:r>
                </w:p>
                <w:p w14:paraId="0D63AB3A" w14:textId="4769A8B4" w:rsidR="00C420C8" w:rsidRDefault="00A51C0B" w:rsidP="00856D86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 w:rsidRPr="00A51C0B">
                    <w:t>This website provides each and every product requ</w:t>
                  </w:r>
                  <w:r w:rsidR="00713EA8">
                    <w:t>ired</w:t>
                  </w:r>
                  <w:r w:rsidRPr="00A51C0B">
                    <w:t xml:space="preserve"> for person daily life. I introduced a chat option for instantly chatting with us.</w:t>
                  </w:r>
                </w:p>
                <w:p w14:paraId="3B1FCCF8" w14:textId="6E9A9F7F" w:rsidR="0025662D" w:rsidRDefault="0025662D" w:rsidP="00856D86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 xml:space="preserve">Link: </w:t>
                  </w:r>
                  <w:hyperlink r:id="rId15" w:history="1">
                    <w:r w:rsidR="00365481" w:rsidRPr="00D021AC">
                      <w:rPr>
                        <w:rStyle w:val="Hyperlink"/>
                      </w:rPr>
                      <w:t>https://bit.ly/3xCv1Oj</w:t>
                    </w:r>
                  </w:hyperlink>
                </w:p>
                <w:p w14:paraId="4136915D" w14:textId="77777777" w:rsidR="00D021AC" w:rsidRDefault="00D021AC" w:rsidP="00D021AC">
                  <w:pPr>
                    <w:pStyle w:val="Heading5"/>
                    <w:rPr>
                      <w:b/>
                      <w:iCs/>
                      <w:caps/>
                    </w:rPr>
                  </w:pPr>
                </w:p>
                <w:p w14:paraId="16C92A43" w14:textId="77777777" w:rsidR="00D021AC" w:rsidRPr="00856D86" w:rsidRDefault="00D021AC" w:rsidP="00D021AC">
                  <w:pPr>
                    <w:pStyle w:val="Heading5"/>
                    <w:rPr>
                      <w:b/>
                      <w:iCs/>
                      <w:caps/>
                    </w:rPr>
                  </w:pPr>
                  <w:r w:rsidRPr="00856D86">
                    <w:rPr>
                      <w:b/>
                      <w:iCs/>
                      <w:caps/>
                    </w:rPr>
                    <w:t>tour-travel-website</w:t>
                  </w:r>
                </w:p>
                <w:p w14:paraId="5FEA4A2A" w14:textId="7C65543A" w:rsidR="00D021AC" w:rsidRPr="00856D86" w:rsidRDefault="00127366" w:rsidP="00D021AC">
                  <w:pPr>
                    <w:pStyle w:val="Heading5"/>
                  </w:pPr>
                  <w:r w:rsidRPr="00856D86">
                    <w:t>June</w:t>
                  </w:r>
                  <w:r w:rsidR="00D021AC" w:rsidRPr="00856D86">
                    <w:t xml:space="preserve"> – </w:t>
                  </w:r>
                  <w:r w:rsidRPr="00856D86">
                    <w:t>July</w:t>
                  </w:r>
                  <w:r w:rsidR="00856D86" w:rsidRPr="00856D86">
                    <w:t xml:space="preserve"> (</w:t>
                  </w:r>
                  <w:r w:rsidRPr="00856D86">
                    <w:t>2021</w:t>
                  </w:r>
                  <w:r w:rsidR="00856D86" w:rsidRPr="00856D86">
                    <w:t>)</w:t>
                  </w:r>
                </w:p>
                <w:p w14:paraId="7ED21CE3" w14:textId="323AE361" w:rsidR="006174E7" w:rsidRPr="00856D86" w:rsidRDefault="00856D86" w:rsidP="00856D86">
                  <w:pPr>
                    <w:jc w:val="left"/>
                  </w:pPr>
                  <w:r>
                    <w:t>Tour-Travel</w:t>
                  </w:r>
                  <w:r w:rsidR="006174E7" w:rsidRPr="00856D86">
                    <w:t xml:space="preserve"> is a</w:t>
                  </w:r>
                  <w:r>
                    <w:t xml:space="preserve"> Travel Recommendation Website which features:</w:t>
                  </w:r>
                </w:p>
                <w:p w14:paraId="46BB791A" w14:textId="6E1A93EA" w:rsidR="00ED6AC3" w:rsidRPr="00856D86" w:rsidRDefault="00ED6AC3" w:rsidP="00791EC7">
                  <w:pPr>
                    <w:pStyle w:val="ListParagraph"/>
                    <w:numPr>
                      <w:ilvl w:val="0"/>
                      <w:numId w:val="14"/>
                    </w:numPr>
                    <w:ind w:left="651"/>
                    <w:jc w:val="left"/>
                  </w:pPr>
                  <w:r w:rsidRPr="00856D86">
                    <w:t xml:space="preserve">Maps and </w:t>
                  </w:r>
                  <w:r w:rsidR="00856D86">
                    <w:t>G</w:t>
                  </w:r>
                  <w:r w:rsidRPr="00856D86">
                    <w:t>uides</w:t>
                  </w:r>
                  <w:r w:rsidR="00856D86">
                    <w:t xml:space="preserve"> &amp; </w:t>
                  </w:r>
                  <w:r w:rsidRPr="00856D86">
                    <w:t xml:space="preserve">Public </w:t>
                  </w:r>
                  <w:r w:rsidR="00856D86">
                    <w:t>T</w:t>
                  </w:r>
                  <w:r w:rsidRPr="00856D86">
                    <w:t xml:space="preserve">ransport </w:t>
                  </w:r>
                  <w:r w:rsidR="00856D86">
                    <w:t>I</w:t>
                  </w:r>
                  <w:r w:rsidRPr="00856D86">
                    <w:t>nformation</w:t>
                  </w:r>
                </w:p>
                <w:p w14:paraId="786E95E6" w14:textId="5F28F817" w:rsidR="006174E7" w:rsidRPr="00856D86" w:rsidRDefault="006174E7" w:rsidP="00791EC7">
                  <w:pPr>
                    <w:pStyle w:val="ListParagraph"/>
                    <w:numPr>
                      <w:ilvl w:val="0"/>
                      <w:numId w:val="14"/>
                    </w:numPr>
                    <w:ind w:left="651"/>
                    <w:jc w:val="left"/>
                  </w:pPr>
                  <w:r w:rsidRPr="00856D86">
                    <w:t xml:space="preserve">A brief summary of the area, with highlights of                                                  </w:t>
                  </w:r>
                  <w:r w:rsidR="00127366" w:rsidRPr="00856D86">
                    <w:t xml:space="preserve">     </w:t>
                  </w:r>
                  <w:r w:rsidRPr="00856D86">
                    <w:t>important places</w:t>
                  </w:r>
                </w:p>
                <w:p w14:paraId="558DD817" w14:textId="77777777" w:rsidR="00856D86" w:rsidRPr="00856D86" w:rsidRDefault="006174E7" w:rsidP="00791EC7">
                  <w:pPr>
                    <w:pStyle w:val="ListParagraph"/>
                    <w:numPr>
                      <w:ilvl w:val="0"/>
                      <w:numId w:val="14"/>
                    </w:numPr>
                    <w:ind w:left="651"/>
                    <w:jc w:val="left"/>
                  </w:pPr>
                  <w:r w:rsidRPr="00856D86">
                    <w:t>Hotel recommendation with web links to hotel and booking</w:t>
                  </w:r>
                  <w:r w:rsidR="00856D86" w:rsidRPr="00856D86">
                    <w:t xml:space="preserve"> sites.</w:t>
                  </w:r>
                </w:p>
                <w:p w14:paraId="50B8000E" w14:textId="3D8FED42" w:rsidR="00D021AC" w:rsidRPr="00856D86" w:rsidRDefault="00D021AC" w:rsidP="00791EC7">
                  <w:pPr>
                    <w:pStyle w:val="ListParagraph"/>
                    <w:numPr>
                      <w:ilvl w:val="0"/>
                      <w:numId w:val="14"/>
                    </w:numPr>
                    <w:ind w:left="651"/>
                    <w:jc w:val="left"/>
                  </w:pPr>
                  <w:r w:rsidRPr="00856D86">
                    <w:t xml:space="preserve">Link: </w:t>
                  </w:r>
                  <w:hyperlink r:id="rId16" w:history="1">
                    <w:r w:rsidRPr="00856D86">
                      <w:rPr>
                        <w:rStyle w:val="Hyperlink"/>
                      </w:rPr>
                      <w:t>https://bit.ly/3jKKk2C</w:t>
                    </w:r>
                  </w:hyperlink>
                </w:p>
                <w:p w14:paraId="5B57D008" w14:textId="52D4A3B6" w:rsidR="00D021AC" w:rsidRDefault="00D021AC" w:rsidP="00365481">
                  <w:pPr>
                    <w:jc w:val="both"/>
                  </w:pPr>
                </w:p>
                <w:p w14:paraId="505EA8AF" w14:textId="3ED468F2" w:rsidR="00D021AC" w:rsidRDefault="00D021AC" w:rsidP="00D021AC">
                  <w:pPr>
                    <w:pStyle w:val="Heading5"/>
                    <w:rPr>
                      <w:b/>
                      <w:iCs/>
                      <w:caps/>
                    </w:rPr>
                  </w:pPr>
                  <w:r>
                    <w:rPr>
                      <w:b/>
                      <w:iCs/>
                      <w:caps/>
                    </w:rPr>
                    <w:t>Fitness Club</w:t>
                  </w:r>
                </w:p>
                <w:p w14:paraId="5A7A2A06" w14:textId="2AEAC3D0" w:rsidR="00D021AC" w:rsidRDefault="00856D86" w:rsidP="00D021AC">
                  <w:pPr>
                    <w:pStyle w:val="Heading5"/>
                  </w:pPr>
                  <w:r>
                    <w:t>May</w:t>
                  </w:r>
                  <w:r w:rsidR="00D021AC">
                    <w:t xml:space="preserve"> – </w:t>
                  </w:r>
                  <w:r>
                    <w:t>June (2021)</w:t>
                  </w:r>
                </w:p>
                <w:p w14:paraId="03F3EDC1" w14:textId="21232472" w:rsidR="00D021AC" w:rsidRDefault="00127366" w:rsidP="00D021AC">
                  <w:r>
                    <w:t>Fitness Website that attracts gym members and freelance clients.</w:t>
                  </w:r>
                </w:p>
                <w:p w14:paraId="15A96673" w14:textId="16F91388" w:rsidR="00ED6AC3" w:rsidRDefault="00ED6AC3" w:rsidP="00856D8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 xml:space="preserve">Services- </w:t>
                  </w:r>
                  <w:r w:rsidR="00791EC7">
                    <w:t>A wide variety</w:t>
                  </w:r>
                  <w:r>
                    <w:t xml:space="preserve"> of </w:t>
                  </w:r>
                  <w:r w:rsidR="00791EC7">
                    <w:t>C</w:t>
                  </w:r>
                  <w:r>
                    <w:t xml:space="preserve">lasses </w:t>
                  </w:r>
                  <w:r w:rsidR="00791EC7">
                    <w:t>&amp; T</w:t>
                  </w:r>
                  <w:r>
                    <w:t xml:space="preserve">raining programs </w:t>
                  </w:r>
                  <w:r w:rsidR="00791EC7">
                    <w:t xml:space="preserve">are </w:t>
                  </w:r>
                  <w:r>
                    <w:t>offer</w:t>
                  </w:r>
                  <w:r w:rsidR="00791EC7">
                    <w:t>ed</w:t>
                  </w:r>
                  <w:r>
                    <w:t>.</w:t>
                  </w:r>
                </w:p>
                <w:p w14:paraId="12AED7D3" w14:textId="63A983CC" w:rsidR="00856D86" w:rsidRDefault="00ED6AC3" w:rsidP="00856D8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Schedule</w:t>
                  </w:r>
                  <w:r w:rsidR="00791EC7">
                    <w:t xml:space="preserve"> Your Own Class Time</w:t>
                  </w:r>
                  <w:r>
                    <w:t>.</w:t>
                  </w:r>
                </w:p>
                <w:p w14:paraId="36DA31CC" w14:textId="5E44DBBD" w:rsidR="00D021AC" w:rsidRDefault="00D021AC" w:rsidP="00856D8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 xml:space="preserve">Link: </w:t>
                  </w:r>
                  <w:hyperlink r:id="rId17" w:history="1">
                    <w:r w:rsidRPr="00D021AC">
                      <w:rPr>
                        <w:rStyle w:val="Hyperlink"/>
                      </w:rPr>
                      <w:t>https://bit.ly/3Cxu6lU</w:t>
                    </w:r>
                  </w:hyperlink>
                </w:p>
              </w:tc>
            </w:tr>
            <w:tr w:rsidR="00C420C8" w14:paraId="3F7FEFAD" w14:textId="77777777" w:rsidTr="0025662D">
              <w:trPr>
                <w:trHeight w:val="1980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09907FF" w14:textId="0ABE391B" w:rsidR="00C420C8" w:rsidRPr="005152F2" w:rsidRDefault="00D021AC" w:rsidP="008F6337">
                  <w:pPr>
                    <w:pStyle w:val="Heading2"/>
                  </w:pPr>
                  <w:r>
                    <w:t>Certifications</w:t>
                  </w:r>
                </w:p>
                <w:p w14:paraId="29D48DB1" w14:textId="2612627F" w:rsidR="00C420C8" w:rsidRPr="0043426C" w:rsidRDefault="00A17625" w:rsidP="002B3890">
                  <w:pPr>
                    <w:pStyle w:val="Heading4"/>
                  </w:pPr>
                  <w:r>
                    <w:t>Python</w:t>
                  </w:r>
                </w:p>
                <w:p w14:paraId="5A4C80C9" w14:textId="4031476F" w:rsidR="00C420C8" w:rsidRPr="005152F2" w:rsidRDefault="00A17625" w:rsidP="007B2F5C">
                  <w:pPr>
                    <w:pStyle w:val="Heading5"/>
                  </w:pPr>
                  <w:r>
                    <w:t>Coursera</w:t>
                  </w:r>
                </w:p>
                <w:p w14:paraId="4AC2F715" w14:textId="51C1240A" w:rsidR="00C420C8" w:rsidRDefault="00A17625" w:rsidP="007B2F5C">
                  <w:r>
                    <w:t xml:space="preserve">2020 – No </w:t>
                  </w:r>
                  <w:r w:rsidR="00365481">
                    <w:t>Expiration</w:t>
                  </w:r>
                </w:p>
                <w:p w14:paraId="348DCF26" w14:textId="214F09C6" w:rsidR="00A17625" w:rsidRPr="0043426C" w:rsidRDefault="00A17625" w:rsidP="00A17625">
                  <w:pPr>
                    <w:pStyle w:val="Heading4"/>
                  </w:pPr>
                  <w:r>
                    <w:t>Introduction To HTML/CSS</w:t>
                  </w:r>
                </w:p>
                <w:p w14:paraId="3F50BB92" w14:textId="1C1E570B" w:rsidR="00A17625" w:rsidRPr="005152F2" w:rsidRDefault="00365481" w:rsidP="00A17625">
                  <w:pPr>
                    <w:pStyle w:val="Heading5"/>
                  </w:pPr>
                  <w:r>
                    <w:t>MTA (</w:t>
                  </w:r>
                  <w:r w:rsidR="00A17625">
                    <w:t>Microsoft Technology Associate)</w:t>
                  </w:r>
                </w:p>
                <w:p w14:paraId="43F595C8" w14:textId="0BE61418" w:rsidR="00A17625" w:rsidRDefault="00A17625" w:rsidP="00A17625">
                  <w:r>
                    <w:t>202</w:t>
                  </w:r>
                  <w:r w:rsidR="00365481">
                    <w:t>1</w:t>
                  </w:r>
                  <w:r>
                    <w:t xml:space="preserve"> – No </w:t>
                  </w:r>
                  <w:r w:rsidR="00365481">
                    <w:t>Expiration</w:t>
                  </w:r>
                </w:p>
              </w:tc>
            </w:tr>
          </w:tbl>
          <w:p w14:paraId="38174A90" w14:textId="77777777" w:rsidR="00C420C8" w:rsidRPr="005152F2" w:rsidRDefault="00C420C8" w:rsidP="003856C9"/>
        </w:tc>
      </w:tr>
    </w:tbl>
    <w:p w14:paraId="0501B7C6" w14:textId="77777777" w:rsidR="003F5FDB" w:rsidRDefault="003F5FDB" w:rsidP="0025662D">
      <w:pPr>
        <w:pStyle w:val="NoSpacing"/>
        <w:jc w:val="both"/>
      </w:pPr>
    </w:p>
    <w:sectPr w:rsidR="003F5FDB" w:rsidSect="0025662D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2074" w:right="1152" w:bottom="1276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74727" w14:textId="77777777" w:rsidR="00AC172B" w:rsidRDefault="00AC172B" w:rsidP="003856C9">
      <w:pPr>
        <w:spacing w:after="0" w:line="240" w:lineRule="auto"/>
      </w:pPr>
      <w:r>
        <w:separator/>
      </w:r>
    </w:p>
  </w:endnote>
  <w:endnote w:type="continuationSeparator" w:id="0">
    <w:p w14:paraId="59741683" w14:textId="77777777" w:rsidR="00AC172B" w:rsidRDefault="00AC172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3634B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7C850BC" wp14:editId="3ACE1B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5AD55435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ED6AC3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9BC3E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467314A" wp14:editId="15DAB79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74717AC6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6E652" w14:textId="77777777" w:rsidR="00AC172B" w:rsidRDefault="00AC172B" w:rsidP="003856C9">
      <w:pPr>
        <w:spacing w:after="0" w:line="240" w:lineRule="auto"/>
      </w:pPr>
      <w:r>
        <w:separator/>
      </w:r>
    </w:p>
  </w:footnote>
  <w:footnote w:type="continuationSeparator" w:id="0">
    <w:p w14:paraId="079B7945" w14:textId="77777777" w:rsidR="00AC172B" w:rsidRDefault="00AC172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62349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E2BEDC0" wp14:editId="564CB4F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41A0B934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6FEAB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008C4D2" wp14:editId="3B73614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12D05DB6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50A27"/>
    <w:multiLevelType w:val="hybridMultilevel"/>
    <w:tmpl w:val="93C42A32"/>
    <w:lvl w:ilvl="0" w:tplc="AD842954">
      <w:numFmt w:val="bullet"/>
      <w:lvlText w:val="•"/>
      <w:lvlJc w:val="left"/>
      <w:pPr>
        <w:ind w:left="1308" w:hanging="360"/>
      </w:pPr>
      <w:rPr>
        <w:rFonts w:ascii="Gill Sans MT" w:eastAsiaTheme="minorHAnsi" w:hAnsi="Gill Sans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1" w15:restartNumberingAfterBreak="0">
    <w:nsid w:val="0CF13DF0"/>
    <w:multiLevelType w:val="hybridMultilevel"/>
    <w:tmpl w:val="D23E3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76765"/>
    <w:multiLevelType w:val="hybridMultilevel"/>
    <w:tmpl w:val="C832A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67D7D"/>
    <w:multiLevelType w:val="hybridMultilevel"/>
    <w:tmpl w:val="D14CD624"/>
    <w:lvl w:ilvl="0" w:tplc="4009000B">
      <w:start w:val="1"/>
      <w:numFmt w:val="bullet"/>
      <w:lvlText w:val=""/>
      <w:lvlJc w:val="left"/>
      <w:pPr>
        <w:ind w:left="13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4" w15:restartNumberingAfterBreak="0">
    <w:nsid w:val="7638174E"/>
    <w:multiLevelType w:val="hybridMultilevel"/>
    <w:tmpl w:val="689A5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0B"/>
    <w:rsid w:val="00052BE1"/>
    <w:rsid w:val="0007412A"/>
    <w:rsid w:val="000A26F1"/>
    <w:rsid w:val="000F7107"/>
    <w:rsid w:val="0010199E"/>
    <w:rsid w:val="0010257B"/>
    <w:rsid w:val="001166C2"/>
    <w:rsid w:val="00127366"/>
    <w:rsid w:val="001503AC"/>
    <w:rsid w:val="00165BF3"/>
    <w:rsid w:val="001765FE"/>
    <w:rsid w:val="0019561F"/>
    <w:rsid w:val="001B32D2"/>
    <w:rsid w:val="00250359"/>
    <w:rsid w:val="0025662D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65481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174E7"/>
    <w:rsid w:val="00660B97"/>
    <w:rsid w:val="006A3CE7"/>
    <w:rsid w:val="00713EA8"/>
    <w:rsid w:val="00743379"/>
    <w:rsid w:val="00747550"/>
    <w:rsid w:val="007803B7"/>
    <w:rsid w:val="00791EC7"/>
    <w:rsid w:val="007A7C08"/>
    <w:rsid w:val="007B2F5C"/>
    <w:rsid w:val="007C5F05"/>
    <w:rsid w:val="00825ED8"/>
    <w:rsid w:val="00832043"/>
    <w:rsid w:val="00832F81"/>
    <w:rsid w:val="00841714"/>
    <w:rsid w:val="008501C7"/>
    <w:rsid w:val="00856D86"/>
    <w:rsid w:val="008C7CA2"/>
    <w:rsid w:val="008D36E1"/>
    <w:rsid w:val="008F6337"/>
    <w:rsid w:val="00914DAF"/>
    <w:rsid w:val="0093286E"/>
    <w:rsid w:val="0099285A"/>
    <w:rsid w:val="009D1627"/>
    <w:rsid w:val="00A17625"/>
    <w:rsid w:val="00A42F91"/>
    <w:rsid w:val="00A51C0B"/>
    <w:rsid w:val="00AC172B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01F1B"/>
    <w:rsid w:val="00C420C8"/>
    <w:rsid w:val="00C4403A"/>
    <w:rsid w:val="00CE6306"/>
    <w:rsid w:val="00D021AC"/>
    <w:rsid w:val="00D11C4D"/>
    <w:rsid w:val="00D5067A"/>
    <w:rsid w:val="00DA1C15"/>
    <w:rsid w:val="00DC0F74"/>
    <w:rsid w:val="00DC79BB"/>
    <w:rsid w:val="00DF0A0F"/>
    <w:rsid w:val="00DF0E18"/>
    <w:rsid w:val="00E34D58"/>
    <w:rsid w:val="00E941EF"/>
    <w:rsid w:val="00EB1C1B"/>
    <w:rsid w:val="00ED6AC3"/>
    <w:rsid w:val="00F077AE"/>
    <w:rsid w:val="00F14687"/>
    <w:rsid w:val="00F56435"/>
    <w:rsid w:val="00F77326"/>
    <w:rsid w:val="00F91A9C"/>
    <w:rsid w:val="00F927F0"/>
    <w:rsid w:val="00FA07AA"/>
    <w:rsid w:val="00FB0A17"/>
    <w:rsid w:val="00FB0FBE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E2D18"/>
  <w15:chartTrackingRefBased/>
  <w15:docId w15:val="{1C4866FA-1870-485C-A5D6-047EE8B3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1C0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3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.ly/37wZcM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lakhyaraj.github.io/Myportfolio/" TargetMode="External"/><Relationship Id="rId17" Type="http://schemas.openxmlformats.org/officeDocument/2006/relationships/hyperlink" Target="https://bit.ly/3Cxu6l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jKKk2C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it.ly/3xCv1Oj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bit.ly/3lQWBVX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thak\Downloads\tf1639271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042DF8D3F942ACB1120932C2386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5C65C-942E-47D4-8305-8D50DFE7AD99}"/>
      </w:docPartPr>
      <w:docPartBody>
        <w:p w:rsidR="00415BD4" w:rsidRDefault="00840AB1">
          <w:pPr>
            <w:pStyle w:val="98042DF8D3F942ACB1120932C23868C0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B1"/>
    <w:rsid w:val="00275513"/>
    <w:rsid w:val="00415BD4"/>
    <w:rsid w:val="004E06C5"/>
    <w:rsid w:val="0057028C"/>
    <w:rsid w:val="00840AB1"/>
    <w:rsid w:val="008C54C3"/>
    <w:rsid w:val="008F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042DF8D3F942ACB1120932C23868C0">
    <w:name w:val="98042DF8D3F942ACB1120932C2386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C9F19-A034-40B8-8BEA-5ED9713D8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tf16392718_win32</Template>
  <TotalTime>116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</dc:creator>
  <cp:keywords/>
  <dc:description/>
  <cp:lastModifiedBy>Microsoft account</cp:lastModifiedBy>
  <cp:revision>11</cp:revision>
  <cp:lastPrinted>2021-08-12T11:41:00Z</cp:lastPrinted>
  <dcterms:created xsi:type="dcterms:W3CDTF">2021-08-11T18:55:00Z</dcterms:created>
  <dcterms:modified xsi:type="dcterms:W3CDTF">2021-09-13T10:13:00Z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